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SideTable"/>
        <w:tblpPr w:leftFromText="187" w:rightFromText="187" w:vertAnchor="page" w:horzAnchor="page" w:tblpX="433" w:tblpY="836"/>
        <w:tblW w:w="199" w:type="pct"/>
        <w:tblLayout w:type="fixed"/>
        <w:tblLook w:val="0620" w:firstRow="1" w:lastRow="0" w:firstColumn="0" w:lastColumn="0" w:noHBand="1" w:noVBand="1"/>
      </w:tblPr>
      <w:tblGrid>
        <w:gridCol w:w="404"/>
      </w:tblGrid>
      <w:tr w:rsidR="0023626F" w:rsidRPr="0023626F" w14:paraId="45D02AC4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7E600C98" w14:textId="4A1F68A8" w:rsidR="0023626F" w:rsidRPr="0023626F" w:rsidRDefault="0023626F" w:rsidP="0023626F">
            <w:pPr>
              <w:pStyle w:val="Contact"/>
            </w:pPr>
          </w:p>
        </w:tc>
      </w:tr>
      <w:tr w:rsidR="0023626F" w:rsidRPr="0023626F" w14:paraId="10F281D4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5E056B4E" w14:textId="7C60B163" w:rsidR="0023626F" w:rsidRPr="0023626F" w:rsidRDefault="00473E3F" w:rsidP="0023626F">
            <w:pPr>
              <w:pStyle w:val="Contact"/>
            </w:pPr>
            <w:r>
              <w:t>eliaskufakunesu3@gmail.com</w:t>
            </w:r>
          </w:p>
        </w:tc>
      </w:tr>
      <w:tr w:rsidR="0023626F" w:rsidRPr="0023626F" w14:paraId="2DE0703C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426B6A79" w14:textId="4B4D6F24" w:rsidR="0023626F" w:rsidRPr="0023626F" w:rsidRDefault="00CB58E6" w:rsidP="0023626F">
            <w:pPr>
              <w:pStyle w:val="Contact"/>
            </w:pPr>
            <w:r>
              <w:t>WhatsApp +60128007896</w:t>
            </w:r>
            <w:r w:rsidR="00473E3F">
              <w:t xml:space="preserve"> </w:t>
            </w:r>
          </w:p>
        </w:tc>
      </w:tr>
      <w:tr w:rsidR="0023626F" w:rsidRPr="0023626F" w14:paraId="77620FD5" w14:textId="77777777" w:rsidTr="007A7716">
        <w:trPr>
          <w:trHeight w:val="3594"/>
        </w:trPr>
        <w:tc>
          <w:tcPr>
            <w:tcW w:w="429" w:type="dxa"/>
            <w:textDirection w:val="btLr"/>
          </w:tcPr>
          <w:p w14:paraId="163E8431" w14:textId="6C83F89C" w:rsidR="0023626F" w:rsidRPr="0023626F" w:rsidRDefault="00CB58E6" w:rsidP="0023626F">
            <w:pPr>
              <w:pStyle w:val="Contact"/>
            </w:pPr>
            <w:r>
              <w:t>Calls +60143004350</w:t>
            </w:r>
          </w:p>
        </w:tc>
      </w:tr>
    </w:tbl>
    <w:p w14:paraId="08065BE3" w14:textId="77777777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35D974E6" wp14:editId="24820C9E">
                <wp:simplePos x="0" y="0"/>
                <wp:positionH relativeFrom="page">
                  <wp:align>left</wp:align>
                </wp:positionH>
                <wp:positionV relativeFrom="paragraph">
                  <wp:posOffset>-347345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-15239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-15239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-15239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64C47" id="Group 4" o:spid="_x0000_s1026" alt="&quot;&quot;" style="position:absolute;margin-left:0;margin-top:-27.35pt;width:313.9pt;height:11in;z-index:-251656192;mso-position-horizontal:left;mso-position-horizontal-relative:page;mso-width-relative:margin;mso-height-relative:margin" coordorigin=",-152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">
                <v:rect id="Rectangle 1" o:spid="_x0000_s1027" style="position:absolute;left:7905;top:-152;width:32000;height:19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top:-152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6"/>
        <w:gridCol w:w="3654"/>
        <w:gridCol w:w="1092"/>
        <w:gridCol w:w="348"/>
        <w:gridCol w:w="4410"/>
        <w:gridCol w:w="450"/>
      </w:tblGrid>
      <w:tr w:rsidR="00BA30D4" w:rsidRPr="004B4147" w14:paraId="67694000" w14:textId="77777777" w:rsidTr="00006C07">
        <w:trPr>
          <w:trHeight w:val="1935"/>
        </w:trPr>
        <w:tc>
          <w:tcPr>
            <w:tcW w:w="3870" w:type="dxa"/>
            <w:gridSpan w:val="2"/>
            <w:tcMar>
              <w:left w:w="259" w:type="dxa"/>
            </w:tcMar>
            <w:vAlign w:val="center"/>
          </w:tcPr>
          <w:p w14:paraId="76FFD087" w14:textId="643D5307" w:rsidR="00BA30D4" w:rsidRPr="002A3AC6" w:rsidRDefault="00473E3F" w:rsidP="00621F5E">
            <w:pPr>
              <w:pStyle w:val="Title"/>
            </w:pPr>
            <w:r>
              <w:t>E/k</w:t>
            </w:r>
          </w:p>
        </w:tc>
        <w:tc>
          <w:tcPr>
            <w:tcW w:w="1440" w:type="dxa"/>
            <w:gridSpan w:val="2"/>
            <w:vAlign w:val="center"/>
          </w:tcPr>
          <w:p w14:paraId="4EEFCCAB" w14:textId="77777777" w:rsidR="00BA30D4" w:rsidRPr="002A3AC6" w:rsidRDefault="00BA30D4" w:rsidP="00BA30D4"/>
        </w:tc>
        <w:tc>
          <w:tcPr>
            <w:tcW w:w="4860" w:type="dxa"/>
            <w:gridSpan w:val="2"/>
          </w:tcPr>
          <w:p w14:paraId="608B9F40" w14:textId="53C91700" w:rsidR="00473E3F" w:rsidRPr="00473E3F" w:rsidRDefault="00473E3F" w:rsidP="00473E3F">
            <w:pPr>
              <w:pStyle w:val="Subtitle"/>
              <w:rPr>
                <w:sz w:val="56"/>
                <w:szCs w:val="56"/>
              </w:rPr>
            </w:pPr>
            <w:r w:rsidRPr="00473E3F">
              <w:rPr>
                <w:sz w:val="56"/>
                <w:szCs w:val="56"/>
              </w:rPr>
              <w:t>ELIAS kufaKUNESU</w:t>
            </w:r>
          </w:p>
        </w:tc>
      </w:tr>
      <w:tr w:rsidR="005909E1" w:rsidRPr="004B4147" w14:paraId="00C8328D" w14:textId="77777777" w:rsidTr="00621F5E">
        <w:trPr>
          <w:trHeight w:val="288"/>
        </w:trPr>
        <w:tc>
          <w:tcPr>
            <w:tcW w:w="10170" w:type="dxa"/>
            <w:gridSpan w:val="6"/>
          </w:tcPr>
          <w:p w14:paraId="4BC93377" w14:textId="77777777" w:rsidR="005909E1" w:rsidRPr="001F1BBC" w:rsidRDefault="005909E1" w:rsidP="00CD2D89"/>
        </w:tc>
      </w:tr>
      <w:tr w:rsidR="00723422" w:rsidRPr="004B4147" w14:paraId="778940C0" w14:textId="77777777" w:rsidTr="00473E3F">
        <w:trPr>
          <w:trHeight w:val="2246"/>
        </w:trPr>
        <w:tc>
          <w:tcPr>
            <w:tcW w:w="216" w:type="dxa"/>
          </w:tcPr>
          <w:p w14:paraId="1B48084B" w14:textId="77777777" w:rsidR="00723422" w:rsidRPr="001F1BBC" w:rsidRDefault="00723422" w:rsidP="00CD2D89"/>
        </w:tc>
        <w:tc>
          <w:tcPr>
            <w:tcW w:w="4746" w:type="dxa"/>
            <w:gridSpan w:val="2"/>
          </w:tcPr>
          <w:p w14:paraId="3572DA26" w14:textId="77777777" w:rsidR="00723422" w:rsidRPr="00723422" w:rsidRDefault="00000000" w:rsidP="00723422">
            <w:pPr>
              <w:pStyle w:val="Heading1"/>
            </w:pPr>
            <w:sdt>
              <w:sdtPr>
                <w:id w:val="-379709995"/>
                <w:placeholder>
                  <w:docPart w:val="CD2F8D99E6F8478AA0CCA267566E4EF6"/>
                </w:placeholder>
                <w:temporary/>
                <w:showingPlcHdr/>
                <w15:appearance w15:val="hidden"/>
              </w:sdtPr>
              <w:sdtContent>
                <w:r w:rsidR="00C80B26" w:rsidRPr="00AA127A">
                  <w:t>About</w:t>
                </w:r>
              </w:sdtContent>
            </w:sdt>
          </w:p>
          <w:p w14:paraId="1227ABED" w14:textId="60FE2587" w:rsidR="00723422" w:rsidRPr="001F1BBC" w:rsidRDefault="00160DC0" w:rsidP="00C80B26">
            <w:r>
              <w:t>My name is Elias Brendon, am 23 years old From Zimbabwe Africa. I am v</w:t>
            </w:r>
            <w:r w:rsidR="00473E3F">
              <w:t xml:space="preserve">ery passionate and dedicated to </w:t>
            </w:r>
            <w:r w:rsidR="00D03294">
              <w:t>improving</w:t>
            </w:r>
            <w:r w:rsidR="00473E3F">
              <w:t xml:space="preserve"> </w:t>
            </w:r>
            <w:r w:rsidR="00D03294">
              <w:t>every day. Thriving for excellence and building relationships with people, customers and co-workers. Very adventurous, hardworking and risk taker, most of the opportunities we miss in life its due to fear.</w:t>
            </w:r>
          </w:p>
        </w:tc>
        <w:tc>
          <w:tcPr>
            <w:tcW w:w="348" w:type="dxa"/>
          </w:tcPr>
          <w:p w14:paraId="16FB633D" w14:textId="77777777" w:rsidR="00723422" w:rsidRPr="001F1BBC" w:rsidRDefault="00723422" w:rsidP="00CD2D89"/>
        </w:tc>
        <w:tc>
          <w:tcPr>
            <w:tcW w:w="4410" w:type="dxa"/>
            <w:vMerge w:val="restart"/>
            <w:tcBorders>
              <w:top w:val="single" w:sz="4" w:space="0" w:color="auto"/>
            </w:tcBorders>
          </w:tcPr>
          <w:p w14:paraId="451AE138" w14:textId="77777777" w:rsidR="00723422" w:rsidRPr="00723422" w:rsidRDefault="00000000" w:rsidP="00723422">
            <w:pPr>
              <w:pStyle w:val="Heading1"/>
            </w:pPr>
            <w:sdt>
              <w:sdtPr>
                <w:id w:val="-1336759718"/>
                <w:placeholder>
                  <w:docPart w:val="3D317AED8E504CE9A61A1178922E7D02"/>
                </w:placeholder>
                <w:temporary/>
                <w:showingPlcHdr/>
                <w15:appearance w15:val="hidden"/>
              </w:sdtPr>
              <w:sdtContent>
                <w:r w:rsidR="00BF55C2" w:rsidRPr="00AA127A">
                  <w:t>Experience</w:t>
                </w:r>
              </w:sdtContent>
            </w:sdt>
          </w:p>
          <w:p w14:paraId="333EF4D1" w14:textId="46AE23E2" w:rsidR="00723422" w:rsidRDefault="00D03294" w:rsidP="00723422">
            <w:pPr>
              <w:pStyle w:val="Heading2"/>
            </w:pPr>
            <w:r>
              <w:t xml:space="preserve">Manager Fashion Outlet </w:t>
            </w:r>
          </w:p>
          <w:p w14:paraId="1142B6BE" w14:textId="2FBAA107" w:rsidR="00723422" w:rsidRPr="00131439" w:rsidRDefault="00D03294" w:rsidP="00723422">
            <w:pPr>
              <w:pStyle w:val="Heading3"/>
              <w:rPr>
                <w:rStyle w:val="Emphasis"/>
              </w:rPr>
            </w:pPr>
            <w:r>
              <w:rPr>
                <w:rStyle w:val="Emphasis"/>
              </w:rPr>
              <w:t xml:space="preserve">Harare Zimbabwe 151 </w:t>
            </w:r>
            <w:proofErr w:type="spellStart"/>
            <w:r>
              <w:rPr>
                <w:rStyle w:val="Emphasis"/>
              </w:rPr>
              <w:t>Cnr</w:t>
            </w:r>
            <w:proofErr w:type="spellEnd"/>
            <w:r>
              <w:rPr>
                <w:rStyle w:val="Emphasis"/>
              </w:rPr>
              <w:t xml:space="preserve"> Nelson and Mandela str Sensitive fashion </w:t>
            </w:r>
          </w:p>
          <w:p w14:paraId="47694F12" w14:textId="0E7610B0" w:rsidR="00723422" w:rsidRPr="00A6425D" w:rsidRDefault="00D03294" w:rsidP="00723422">
            <w:pPr>
              <w:pStyle w:val="Heading3"/>
            </w:pPr>
            <w:r>
              <w:t>2021 - 2022</w:t>
            </w:r>
          </w:p>
          <w:p w14:paraId="2E0B3A49" w14:textId="0A7B03FB" w:rsidR="00723422" w:rsidRPr="00CD51E4" w:rsidRDefault="00CB58E6" w:rsidP="00723422">
            <w:pPr>
              <w:pStyle w:val="ListBullet"/>
            </w:pPr>
            <w:r>
              <w:t>Developed and implemented a genius marketing strategy to boost the sells to over 5000 USD profit daily, through use of WhatsApp advertising, flyers, and Posters.</w:t>
            </w:r>
          </w:p>
          <w:p w14:paraId="7FC7C6B3" w14:textId="66C6452F" w:rsidR="00723422" w:rsidRDefault="00CB58E6" w:rsidP="00723422">
            <w:pPr>
              <w:pStyle w:val="ListBullet"/>
            </w:pPr>
            <w:r>
              <w:t>Improved Shop reputation by encouraging good customer services and after services, l encouraged workers to form friendship with customers this created a friendly and happy shopping experience for the customers and popularizing the Shop.</w:t>
            </w:r>
          </w:p>
          <w:p w14:paraId="2E1ECC78" w14:textId="3050181D" w:rsidR="00723422" w:rsidRPr="00A87732" w:rsidRDefault="00D03294" w:rsidP="00723422">
            <w:pPr>
              <w:pStyle w:val="Heading2"/>
            </w:pPr>
            <w:r>
              <w:t xml:space="preserve">Bar Service Crew </w:t>
            </w:r>
          </w:p>
          <w:p w14:paraId="6E96F2C7" w14:textId="50E976EC" w:rsidR="00723422" w:rsidRPr="00131439" w:rsidRDefault="00D03294" w:rsidP="00723422">
            <w:pPr>
              <w:pStyle w:val="Heading3"/>
              <w:rPr>
                <w:rStyle w:val="Emphasis"/>
              </w:rPr>
            </w:pPr>
            <w:r>
              <w:rPr>
                <w:i/>
                <w:iCs/>
              </w:rPr>
              <w:t xml:space="preserve">Bear Garden Kuching Malaysia </w:t>
            </w:r>
          </w:p>
          <w:p w14:paraId="2FECBEAB" w14:textId="27FFA1E2" w:rsidR="00723422" w:rsidRPr="00A6425D" w:rsidRDefault="00CB58E6" w:rsidP="00723422">
            <w:pPr>
              <w:pStyle w:val="Heading3"/>
            </w:pPr>
            <w:r>
              <w:t>April – Dec</w:t>
            </w:r>
            <w:r w:rsidR="00D03294">
              <w:t xml:space="preserve"> 2023</w:t>
            </w:r>
          </w:p>
          <w:p w14:paraId="285B820F" w14:textId="37F323EC" w:rsidR="00723422" w:rsidRPr="00CD51E4" w:rsidRDefault="00CB58E6" w:rsidP="00723422">
            <w:pPr>
              <w:pStyle w:val="ListBullet"/>
            </w:pPr>
            <w:r>
              <w:t>Boosted the average Bar sells by creating a healthy, happy and joyous environment for people to hangout.</w:t>
            </w:r>
          </w:p>
          <w:p w14:paraId="59994E6B" w14:textId="08B82CE3" w:rsidR="00723422" w:rsidRDefault="00CC5D8A" w:rsidP="00723422">
            <w:pPr>
              <w:pStyle w:val="ListBullet"/>
            </w:pPr>
            <w:r>
              <w:t>Created a safe drinking environment for students, foreigner and local people, by making sure our customers are legally allowed to drink, and only drink safe liquor.</w:t>
            </w:r>
          </w:p>
          <w:p w14:paraId="26DB4EDE" w14:textId="3275EC30" w:rsidR="00723422" w:rsidRPr="005813C6" w:rsidRDefault="00CC5D8A" w:rsidP="005813C6">
            <w:pPr>
              <w:pStyle w:val="Heading2"/>
            </w:pPr>
            <w:r>
              <w:t xml:space="preserve">Hobbies and Personal Life </w:t>
            </w:r>
          </w:p>
          <w:p w14:paraId="466D6534" w14:textId="5DDA5406" w:rsidR="00723422" w:rsidRPr="00E94A10" w:rsidRDefault="005813C6" w:rsidP="00723422">
            <w:pPr>
              <w:pStyle w:val="ListBullet"/>
            </w:pPr>
            <w:r>
              <w:t xml:space="preserve">Love making cinematic videos using </w:t>
            </w:r>
            <w:r w:rsidR="00160DC0">
              <w:t>drones, took</w:t>
            </w:r>
            <w:r>
              <w:t xml:space="preserve"> to this hobby early this year, the journey has been </w:t>
            </w:r>
            <w:r w:rsidR="00160DC0">
              <w:t>phenomenal</w:t>
            </w:r>
          </w:p>
          <w:p w14:paraId="4AFFF0DC" w14:textId="0A1B3607" w:rsidR="00723422" w:rsidRDefault="005813C6" w:rsidP="00BF55C2">
            <w:pPr>
              <w:pStyle w:val="ListBullet"/>
            </w:pPr>
            <w:r>
              <w:t xml:space="preserve">Enjoy motorcycle </w:t>
            </w:r>
            <w:r w:rsidR="00160DC0">
              <w:t>riding. Recently bought my first motorcycle, and riding a motorcycle gives me a sense of freedom and frees me from stress and anxiety which keeps me productive and sane.</w:t>
            </w:r>
          </w:p>
          <w:p w14:paraId="6DD04B76" w14:textId="336A567C" w:rsidR="00160DC0" w:rsidRPr="001F1BBC" w:rsidRDefault="00160DC0" w:rsidP="00BF55C2">
            <w:pPr>
              <w:pStyle w:val="ListBullet"/>
            </w:pPr>
            <w:r>
              <w:t xml:space="preserve">Also enjoys hyperactive sport, l enjoys training Muaythai which keeps me fit and can be useful for self defense situations </w:t>
            </w:r>
          </w:p>
        </w:tc>
        <w:tc>
          <w:tcPr>
            <w:tcW w:w="450" w:type="dxa"/>
          </w:tcPr>
          <w:p w14:paraId="6AEBEA52" w14:textId="77777777" w:rsidR="00723422" w:rsidRPr="001F1BBC" w:rsidRDefault="00723422" w:rsidP="00CD2D89"/>
        </w:tc>
      </w:tr>
      <w:tr w:rsidR="00723422" w:rsidRPr="00621F5E" w14:paraId="79D13706" w14:textId="77777777" w:rsidTr="00473E3F">
        <w:trPr>
          <w:trHeight w:val="180"/>
        </w:trPr>
        <w:tc>
          <w:tcPr>
            <w:tcW w:w="216" w:type="dxa"/>
          </w:tcPr>
          <w:p w14:paraId="6785F46B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746" w:type="dxa"/>
            <w:gridSpan w:val="2"/>
            <w:tcBorders>
              <w:bottom w:val="single" w:sz="8" w:space="0" w:color="262626" w:themeColor="text1" w:themeTint="D9"/>
            </w:tcBorders>
          </w:tcPr>
          <w:p w14:paraId="18FE91A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348" w:type="dxa"/>
          </w:tcPr>
          <w:p w14:paraId="792672E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531313CF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1DEBCAD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79F094AC" w14:textId="77777777" w:rsidTr="00473E3F">
        <w:trPr>
          <w:trHeight w:val="144"/>
        </w:trPr>
        <w:tc>
          <w:tcPr>
            <w:tcW w:w="216" w:type="dxa"/>
          </w:tcPr>
          <w:p w14:paraId="6A38E5BA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746" w:type="dxa"/>
            <w:gridSpan w:val="2"/>
            <w:tcBorders>
              <w:top w:val="single" w:sz="8" w:space="0" w:color="262626" w:themeColor="text1" w:themeTint="D9"/>
            </w:tcBorders>
          </w:tcPr>
          <w:p w14:paraId="23D1F6D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348" w:type="dxa"/>
          </w:tcPr>
          <w:p w14:paraId="48F7BA5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62B4C82A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4C6FD94F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4D5A39A8" w14:textId="77777777" w:rsidTr="00473E3F">
        <w:trPr>
          <w:trHeight w:val="4923"/>
        </w:trPr>
        <w:tc>
          <w:tcPr>
            <w:tcW w:w="216" w:type="dxa"/>
          </w:tcPr>
          <w:p w14:paraId="1D8476AF" w14:textId="77777777" w:rsidR="00723422" w:rsidRPr="001F1BBC" w:rsidRDefault="00723422" w:rsidP="00CD2D89"/>
        </w:tc>
        <w:tc>
          <w:tcPr>
            <w:tcW w:w="4746" w:type="dxa"/>
            <w:gridSpan w:val="2"/>
          </w:tcPr>
          <w:p w14:paraId="7884321C" w14:textId="3AEAD5BF" w:rsidR="00723422" w:rsidRPr="00473E3F" w:rsidRDefault="00000000" w:rsidP="00473E3F">
            <w:pPr>
              <w:pStyle w:val="Heading1"/>
            </w:pPr>
            <w:sdt>
              <w:sdtPr>
                <w:id w:val="434569950"/>
                <w:placeholder>
                  <w:docPart w:val="E8DC2AC7240B4AD080231A3E5BF97C31"/>
                </w:placeholder>
                <w:temporary/>
                <w15:appearance w15:val="hidden"/>
              </w:sdtPr>
              <w:sdtContent>
                <w:r w:rsidR="00723422" w:rsidRPr="00621F5E">
                  <w:t>Education</w:t>
                </w:r>
              </w:sdtContent>
            </w:sdt>
          </w:p>
          <w:p w14:paraId="028356E9" w14:textId="420BD5FE" w:rsidR="00723422" w:rsidRPr="00A87732" w:rsidRDefault="00473E3F" w:rsidP="00723422">
            <w:pPr>
              <w:pStyle w:val="Heading2"/>
            </w:pPr>
            <w:r>
              <w:t>Bachelor of Robotics and Mechatronics</w:t>
            </w:r>
          </w:p>
          <w:p w14:paraId="03A9CA24" w14:textId="62CA9E6E" w:rsidR="00723422" w:rsidRPr="000C429F" w:rsidRDefault="00473E3F" w:rsidP="00723422">
            <w:pPr>
              <w:pStyle w:val="Heading3"/>
            </w:pPr>
            <w:r>
              <w:t xml:space="preserve">Swinburne University of Technology Malaysia </w:t>
            </w:r>
          </w:p>
          <w:p w14:paraId="3C780FED" w14:textId="77777777" w:rsidR="00723422" w:rsidRDefault="00473E3F" w:rsidP="00C80B26">
            <w:pPr>
              <w:pStyle w:val="Heading3"/>
            </w:pPr>
            <w:r>
              <w:t>2022-2026</w:t>
            </w:r>
          </w:p>
          <w:p w14:paraId="4168FB48" w14:textId="20C35435" w:rsidR="00473E3F" w:rsidRPr="00A87732" w:rsidRDefault="00473E3F" w:rsidP="00473E3F">
            <w:pPr>
              <w:pStyle w:val="Heading2"/>
            </w:pPr>
            <w:r>
              <w:t xml:space="preserve">A level and O level </w:t>
            </w:r>
          </w:p>
          <w:p w14:paraId="737CE19A" w14:textId="0774D191" w:rsidR="00473E3F" w:rsidRDefault="00473E3F" w:rsidP="00473E3F">
            <w:pPr>
              <w:pStyle w:val="Heading3"/>
            </w:pPr>
            <w:proofErr w:type="spellStart"/>
            <w:r>
              <w:t>Rusununguko</w:t>
            </w:r>
            <w:proofErr w:type="spellEnd"/>
            <w:r>
              <w:t xml:space="preserve"> High School Zimbabwe </w:t>
            </w:r>
          </w:p>
          <w:p w14:paraId="10EFFD02" w14:textId="5587D766" w:rsidR="00CB58E6" w:rsidRPr="00CB58E6" w:rsidRDefault="00CB58E6" w:rsidP="00CB58E6">
            <w:r>
              <w:t xml:space="preserve">Sciences, Marketing and Business </w:t>
            </w:r>
          </w:p>
          <w:p w14:paraId="0B06B43E" w14:textId="77777777" w:rsidR="00473E3F" w:rsidRDefault="00473E3F" w:rsidP="00D03294">
            <w:pPr>
              <w:pStyle w:val="Heading3"/>
            </w:pPr>
            <w:r>
              <w:t>20</w:t>
            </w:r>
            <w:r>
              <w:t>16 -2021</w:t>
            </w:r>
          </w:p>
          <w:p w14:paraId="0C637E29" w14:textId="2148888B" w:rsidR="00D03294" w:rsidRDefault="00D03294" w:rsidP="00D03294">
            <w:pPr>
              <w:pStyle w:val="Heading2"/>
            </w:pPr>
            <w:r>
              <w:t xml:space="preserve">Web designer </w:t>
            </w:r>
          </w:p>
          <w:p w14:paraId="16663067" w14:textId="3E344023" w:rsidR="00D03294" w:rsidRPr="00D03294" w:rsidRDefault="00D03294" w:rsidP="00D03294">
            <w:r>
              <w:t xml:space="preserve">Free code Camp </w:t>
            </w:r>
          </w:p>
          <w:p w14:paraId="5FEB9F1E" w14:textId="494D0CAA" w:rsidR="00D03294" w:rsidRDefault="00D03294" w:rsidP="00D03294">
            <w:pPr>
              <w:pStyle w:val="Heading3"/>
            </w:pPr>
            <w:r>
              <w:t>202</w:t>
            </w:r>
            <w:r>
              <w:t>1- 2023</w:t>
            </w:r>
          </w:p>
          <w:p w14:paraId="23BC81FA" w14:textId="081260A3" w:rsidR="00D03294" w:rsidRPr="00D03294" w:rsidRDefault="00D03294" w:rsidP="00D03294"/>
        </w:tc>
        <w:tc>
          <w:tcPr>
            <w:tcW w:w="348" w:type="dxa"/>
          </w:tcPr>
          <w:p w14:paraId="11D31574" w14:textId="77777777" w:rsidR="00723422" w:rsidRPr="001F1BBC" w:rsidRDefault="00723422" w:rsidP="005909E1"/>
        </w:tc>
        <w:tc>
          <w:tcPr>
            <w:tcW w:w="4410" w:type="dxa"/>
            <w:vMerge/>
          </w:tcPr>
          <w:p w14:paraId="69EAABDD" w14:textId="77777777" w:rsidR="00723422" w:rsidRPr="001F1BBC" w:rsidRDefault="00723422" w:rsidP="005909E1"/>
        </w:tc>
        <w:tc>
          <w:tcPr>
            <w:tcW w:w="450" w:type="dxa"/>
          </w:tcPr>
          <w:p w14:paraId="6AD01FA0" w14:textId="77777777" w:rsidR="00723422" w:rsidRPr="001F1BBC" w:rsidRDefault="00723422" w:rsidP="005909E1"/>
        </w:tc>
      </w:tr>
      <w:tr w:rsidR="00723422" w:rsidRPr="00621F5E" w14:paraId="48356D95" w14:textId="77777777" w:rsidTr="00D03294">
        <w:trPr>
          <w:trHeight w:val="80"/>
        </w:trPr>
        <w:tc>
          <w:tcPr>
            <w:tcW w:w="216" w:type="dxa"/>
          </w:tcPr>
          <w:p w14:paraId="1962B7AD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746" w:type="dxa"/>
            <w:gridSpan w:val="2"/>
            <w:tcBorders>
              <w:bottom w:val="single" w:sz="8" w:space="0" w:color="262626" w:themeColor="text1" w:themeTint="D9"/>
            </w:tcBorders>
          </w:tcPr>
          <w:p w14:paraId="7B2D32EC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348" w:type="dxa"/>
          </w:tcPr>
          <w:p w14:paraId="10078817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0BFC93AE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73BA2BF6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621F5E" w14:paraId="5E4CF698" w14:textId="77777777" w:rsidTr="00473E3F">
        <w:trPr>
          <w:trHeight w:val="70"/>
        </w:trPr>
        <w:tc>
          <w:tcPr>
            <w:tcW w:w="216" w:type="dxa"/>
          </w:tcPr>
          <w:p w14:paraId="44B9D8A7" w14:textId="77777777" w:rsidR="00723422" w:rsidRPr="00621F5E" w:rsidRDefault="00723422" w:rsidP="00CD2D89">
            <w:pPr>
              <w:rPr>
                <w:sz w:val="14"/>
                <w:szCs w:val="12"/>
              </w:rPr>
            </w:pPr>
          </w:p>
        </w:tc>
        <w:tc>
          <w:tcPr>
            <w:tcW w:w="4746" w:type="dxa"/>
            <w:gridSpan w:val="2"/>
            <w:tcBorders>
              <w:top w:val="single" w:sz="8" w:space="0" w:color="262626" w:themeColor="text1" w:themeTint="D9"/>
            </w:tcBorders>
          </w:tcPr>
          <w:p w14:paraId="28B94B3F" w14:textId="77777777" w:rsidR="00723422" w:rsidRPr="00621F5E" w:rsidRDefault="00723422" w:rsidP="00723422">
            <w:pPr>
              <w:rPr>
                <w:sz w:val="14"/>
                <w:szCs w:val="12"/>
              </w:rPr>
            </w:pPr>
          </w:p>
        </w:tc>
        <w:tc>
          <w:tcPr>
            <w:tcW w:w="348" w:type="dxa"/>
          </w:tcPr>
          <w:p w14:paraId="67887BC9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410" w:type="dxa"/>
            <w:vMerge/>
          </w:tcPr>
          <w:p w14:paraId="7A01CE4B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  <w:tc>
          <w:tcPr>
            <w:tcW w:w="450" w:type="dxa"/>
          </w:tcPr>
          <w:p w14:paraId="32541240" w14:textId="77777777" w:rsidR="00723422" w:rsidRPr="00621F5E" w:rsidRDefault="00723422" w:rsidP="005909E1">
            <w:pPr>
              <w:rPr>
                <w:sz w:val="14"/>
                <w:szCs w:val="12"/>
              </w:rPr>
            </w:pPr>
          </w:p>
        </w:tc>
      </w:tr>
      <w:tr w:rsidR="00723422" w:rsidRPr="004B4147" w14:paraId="71E2BD87" w14:textId="77777777" w:rsidTr="00473E3F">
        <w:trPr>
          <w:trHeight w:val="3447"/>
        </w:trPr>
        <w:tc>
          <w:tcPr>
            <w:tcW w:w="216" w:type="dxa"/>
          </w:tcPr>
          <w:p w14:paraId="499CFAC9" w14:textId="77777777" w:rsidR="00723422" w:rsidRPr="001F1BBC" w:rsidRDefault="00723422" w:rsidP="00CD2D89"/>
        </w:tc>
        <w:tc>
          <w:tcPr>
            <w:tcW w:w="4746" w:type="dxa"/>
            <w:gridSpan w:val="2"/>
          </w:tcPr>
          <w:p w14:paraId="264DDB7F" w14:textId="77777777" w:rsidR="00723422" w:rsidRPr="00723422" w:rsidRDefault="00000000" w:rsidP="00723422">
            <w:pPr>
              <w:pStyle w:val="Heading1"/>
            </w:pPr>
            <w:sdt>
              <w:sdtPr>
                <w:id w:val="-2037806220"/>
                <w:placeholder>
                  <w:docPart w:val="1FBA3527FB8D4AD68595DA9BE1B372C6"/>
                </w:placeholder>
                <w:temporary/>
                <w:showingPlcHdr/>
                <w15:appearance w15:val="hidden"/>
              </w:sdtPr>
              <w:sdtContent>
                <w:r w:rsidR="00723422" w:rsidRPr="00D520CA">
                  <w:t>Skills</w:t>
                </w:r>
              </w:sdtContent>
            </w:sdt>
          </w:p>
          <w:p w14:paraId="1EE11356" w14:textId="28AD3535" w:rsidR="00723422" w:rsidRDefault="00CC5D8A" w:rsidP="00160DC0">
            <w:pPr>
              <w:pStyle w:val="ListBullet"/>
            </w:pPr>
            <w:r>
              <w:t xml:space="preserve">Strong communications </w:t>
            </w:r>
            <w:r w:rsidR="00160DC0">
              <w:t>skills and teamwork.</w:t>
            </w:r>
          </w:p>
          <w:p w14:paraId="3BAF9EE9" w14:textId="481D1E8D" w:rsidR="00723422" w:rsidRDefault="005813C6" w:rsidP="00723422">
            <w:pPr>
              <w:pStyle w:val="ListBullet"/>
            </w:pPr>
            <w:r>
              <w:t xml:space="preserve">Till operating </w:t>
            </w:r>
          </w:p>
          <w:p w14:paraId="5B703439" w14:textId="4F0F6932" w:rsidR="00723422" w:rsidRDefault="00CC5D8A" w:rsidP="00723422">
            <w:pPr>
              <w:pStyle w:val="ListBullet"/>
            </w:pPr>
            <w:r>
              <w:t>Proficient in English and A little bit of Bahasa Malay</w:t>
            </w:r>
          </w:p>
          <w:p w14:paraId="424A5396" w14:textId="77AA75C9" w:rsidR="00CC5D8A" w:rsidRDefault="00CC5D8A" w:rsidP="00723422">
            <w:pPr>
              <w:pStyle w:val="ListBullet"/>
            </w:pPr>
            <w:r>
              <w:t xml:space="preserve">Computer literacy and Microsoft products </w:t>
            </w:r>
          </w:p>
          <w:p w14:paraId="7A9057E7" w14:textId="21AECD13" w:rsidR="00723422" w:rsidRDefault="005813C6" w:rsidP="00160DC0">
            <w:pPr>
              <w:pStyle w:val="ListBullet"/>
            </w:pPr>
            <w:r>
              <w:t xml:space="preserve">Embedded </w:t>
            </w:r>
            <w:r w:rsidR="00160DC0">
              <w:t>microcontrollers,</w:t>
            </w:r>
            <w:r>
              <w:t xml:space="preserve"> </w:t>
            </w:r>
            <w:r w:rsidR="00160DC0">
              <w:t>SolidWorks</w:t>
            </w:r>
            <w:r>
              <w:t xml:space="preserve"> and C programming</w:t>
            </w:r>
          </w:p>
        </w:tc>
        <w:tc>
          <w:tcPr>
            <w:tcW w:w="348" w:type="dxa"/>
          </w:tcPr>
          <w:p w14:paraId="0E893A06" w14:textId="77777777" w:rsidR="00723422" w:rsidRPr="001F1BBC" w:rsidRDefault="00723422" w:rsidP="005909E1"/>
        </w:tc>
        <w:tc>
          <w:tcPr>
            <w:tcW w:w="4410" w:type="dxa"/>
            <w:vMerge/>
          </w:tcPr>
          <w:p w14:paraId="4183AA75" w14:textId="77777777" w:rsidR="00723422" w:rsidRPr="001F1BBC" w:rsidRDefault="00723422" w:rsidP="005909E1"/>
        </w:tc>
        <w:tc>
          <w:tcPr>
            <w:tcW w:w="450" w:type="dxa"/>
          </w:tcPr>
          <w:p w14:paraId="732F1FC5" w14:textId="77777777" w:rsidR="00723422" w:rsidRPr="001F1BBC" w:rsidRDefault="00723422" w:rsidP="005909E1"/>
        </w:tc>
      </w:tr>
    </w:tbl>
    <w:p w14:paraId="228DD2B7" w14:textId="77777777" w:rsidR="006C281B" w:rsidRPr="00621F5E" w:rsidRDefault="006C281B" w:rsidP="00723422">
      <w:pPr>
        <w:rPr>
          <w:sz w:val="10"/>
          <w:szCs w:val="8"/>
        </w:rPr>
      </w:pPr>
    </w:p>
    <w:sectPr w:rsidR="006C281B" w:rsidRPr="00621F5E" w:rsidSect="00621F5E">
      <w:pgSz w:w="12240" w:h="15840"/>
      <w:pgMar w:top="547" w:right="720" w:bottom="432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D4F51" w14:textId="77777777" w:rsidR="001F4D6B" w:rsidRDefault="001F4D6B" w:rsidP="00B21D64">
      <w:r>
        <w:separator/>
      </w:r>
    </w:p>
  </w:endnote>
  <w:endnote w:type="continuationSeparator" w:id="0">
    <w:p w14:paraId="430E7C26" w14:textId="77777777" w:rsidR="001F4D6B" w:rsidRDefault="001F4D6B" w:rsidP="00B21D64">
      <w:r>
        <w:continuationSeparator/>
      </w:r>
    </w:p>
  </w:endnote>
  <w:endnote w:type="continuationNotice" w:id="1">
    <w:p w14:paraId="0BA09B70" w14:textId="77777777" w:rsidR="001F4D6B" w:rsidRDefault="001F4D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77BCE6" w14:textId="77777777" w:rsidR="001F4D6B" w:rsidRDefault="001F4D6B" w:rsidP="00B21D64">
      <w:r>
        <w:separator/>
      </w:r>
    </w:p>
  </w:footnote>
  <w:footnote w:type="continuationSeparator" w:id="0">
    <w:p w14:paraId="6CDF375B" w14:textId="77777777" w:rsidR="001F4D6B" w:rsidRDefault="001F4D6B" w:rsidP="00B21D64">
      <w:r>
        <w:continuationSeparator/>
      </w:r>
    </w:p>
  </w:footnote>
  <w:footnote w:type="continuationNotice" w:id="1">
    <w:p w14:paraId="35693DD1" w14:textId="77777777" w:rsidR="001F4D6B" w:rsidRDefault="001F4D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685477567">
    <w:abstractNumId w:val="0"/>
  </w:num>
  <w:num w:numId="2" w16cid:durableId="164897129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3F"/>
    <w:rsid w:val="00000F89"/>
    <w:rsid w:val="00006C07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31439"/>
    <w:rsid w:val="001337D9"/>
    <w:rsid w:val="00144072"/>
    <w:rsid w:val="00160DC0"/>
    <w:rsid w:val="00171E4F"/>
    <w:rsid w:val="00176B9E"/>
    <w:rsid w:val="0019344D"/>
    <w:rsid w:val="001A1B1D"/>
    <w:rsid w:val="001A7143"/>
    <w:rsid w:val="001B1A82"/>
    <w:rsid w:val="001C1971"/>
    <w:rsid w:val="001D6AEB"/>
    <w:rsid w:val="001F1BBC"/>
    <w:rsid w:val="001F2DFC"/>
    <w:rsid w:val="001F32DA"/>
    <w:rsid w:val="001F4D6B"/>
    <w:rsid w:val="0020070C"/>
    <w:rsid w:val="00200ADA"/>
    <w:rsid w:val="00210445"/>
    <w:rsid w:val="0021475C"/>
    <w:rsid w:val="0022521B"/>
    <w:rsid w:val="002348DD"/>
    <w:rsid w:val="0023626F"/>
    <w:rsid w:val="002459FD"/>
    <w:rsid w:val="00250994"/>
    <w:rsid w:val="00267FFB"/>
    <w:rsid w:val="00273A37"/>
    <w:rsid w:val="00292776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3E7AEC"/>
    <w:rsid w:val="004067B9"/>
    <w:rsid w:val="004103C0"/>
    <w:rsid w:val="00440CAA"/>
    <w:rsid w:val="00444AC6"/>
    <w:rsid w:val="00452292"/>
    <w:rsid w:val="00473E3F"/>
    <w:rsid w:val="004744CF"/>
    <w:rsid w:val="00485797"/>
    <w:rsid w:val="004865C2"/>
    <w:rsid w:val="004A0F5C"/>
    <w:rsid w:val="004B4147"/>
    <w:rsid w:val="00542690"/>
    <w:rsid w:val="00552F9B"/>
    <w:rsid w:val="00560D02"/>
    <w:rsid w:val="005636A7"/>
    <w:rsid w:val="0057778B"/>
    <w:rsid w:val="005813C6"/>
    <w:rsid w:val="00581821"/>
    <w:rsid w:val="00582076"/>
    <w:rsid w:val="005909E1"/>
    <w:rsid w:val="0059597E"/>
    <w:rsid w:val="005A20B8"/>
    <w:rsid w:val="005B7DB3"/>
    <w:rsid w:val="005C75A2"/>
    <w:rsid w:val="005F18AE"/>
    <w:rsid w:val="0061400D"/>
    <w:rsid w:val="00621B5C"/>
    <w:rsid w:val="00621F5E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9CF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55C2"/>
    <w:rsid w:val="00866148"/>
    <w:rsid w:val="00873832"/>
    <w:rsid w:val="00884123"/>
    <w:rsid w:val="00890F1A"/>
    <w:rsid w:val="008B066B"/>
    <w:rsid w:val="008B1C66"/>
    <w:rsid w:val="008E2197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6AFE"/>
    <w:rsid w:val="00AF3310"/>
    <w:rsid w:val="00B03ED5"/>
    <w:rsid w:val="00B21D64"/>
    <w:rsid w:val="00B30926"/>
    <w:rsid w:val="00B41DB8"/>
    <w:rsid w:val="00B72646"/>
    <w:rsid w:val="00B73E22"/>
    <w:rsid w:val="00B758A0"/>
    <w:rsid w:val="00B9296F"/>
    <w:rsid w:val="00BA30D4"/>
    <w:rsid w:val="00BB3E9C"/>
    <w:rsid w:val="00BB7CE4"/>
    <w:rsid w:val="00BC33C3"/>
    <w:rsid w:val="00BE1860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B58E6"/>
    <w:rsid w:val="00CC5D8A"/>
    <w:rsid w:val="00CD2D89"/>
    <w:rsid w:val="00CD2FD2"/>
    <w:rsid w:val="00CD51E4"/>
    <w:rsid w:val="00CF0ABF"/>
    <w:rsid w:val="00CF39EE"/>
    <w:rsid w:val="00CF4C7C"/>
    <w:rsid w:val="00D03294"/>
    <w:rsid w:val="00D12DFD"/>
    <w:rsid w:val="00D228A0"/>
    <w:rsid w:val="00D3221E"/>
    <w:rsid w:val="00D3471E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0597C"/>
    <w:rsid w:val="00F33F0D"/>
    <w:rsid w:val="00F413D7"/>
    <w:rsid w:val="00F526D0"/>
    <w:rsid w:val="00F52F3F"/>
    <w:rsid w:val="00F756FE"/>
    <w:rsid w:val="00F846EA"/>
    <w:rsid w:val="00FB1F9D"/>
    <w:rsid w:val="00FB2AD3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C36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26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5E"/>
    <w:pPr>
      <w:keepNext/>
      <w:keepLines/>
      <w:spacing w:before="320" w:after="320"/>
      <w:outlineLvl w:val="0"/>
    </w:pPr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A3AC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26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2A3AC6"/>
    <w:pPr>
      <w:numPr>
        <w:ilvl w:val="1"/>
      </w:numPr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A3AC6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21F5E"/>
    <w:rPr>
      <w:rFonts w:asciiTheme="majorHAnsi" w:eastAsiaTheme="majorEastAsia" w:hAnsiTheme="majorHAnsi" w:cs="Times New Roman (Headings CS)"/>
      <w:color w:val="000000" w:themeColor="text1"/>
      <w:sz w:val="40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80B26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0B26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rsid w:val="001314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%20B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D2F8D99E6F8478AA0CCA267566E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036B4-6E23-4584-8140-2A46FC603AB4}"/>
      </w:docPartPr>
      <w:docPartBody>
        <w:p w:rsidR="00000000" w:rsidRDefault="00000000">
          <w:pPr>
            <w:pStyle w:val="CD2F8D99E6F8478AA0CCA267566E4EF6"/>
          </w:pPr>
          <w:r w:rsidRPr="00AA127A">
            <w:t>About</w:t>
          </w:r>
        </w:p>
      </w:docPartBody>
    </w:docPart>
    <w:docPart>
      <w:docPartPr>
        <w:name w:val="3D317AED8E504CE9A61A1178922E7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32237-BDFE-4DD0-A4D9-47E6728DE67A}"/>
      </w:docPartPr>
      <w:docPartBody>
        <w:p w:rsidR="00000000" w:rsidRDefault="00000000">
          <w:pPr>
            <w:pStyle w:val="3D317AED8E504CE9A61A1178922E7D02"/>
          </w:pPr>
          <w:r w:rsidRPr="00AA127A">
            <w:t>Experience</w:t>
          </w:r>
        </w:p>
      </w:docPartBody>
    </w:docPart>
    <w:docPart>
      <w:docPartPr>
        <w:name w:val="E8DC2AC7240B4AD080231A3E5BF97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845DE-E78C-40FF-AB64-C5AC56F84F15}"/>
      </w:docPartPr>
      <w:docPartBody>
        <w:p w:rsidR="00000000" w:rsidRDefault="00000000">
          <w:pPr>
            <w:pStyle w:val="E8DC2AC7240B4AD080231A3E5BF97C31"/>
          </w:pPr>
          <w:r>
            <w:t>Education</w:t>
          </w:r>
        </w:p>
      </w:docPartBody>
    </w:docPart>
    <w:docPart>
      <w:docPartPr>
        <w:name w:val="1FBA3527FB8D4AD68595DA9BE1B37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AB370-E2CB-4502-AA69-278EA53BE906}"/>
      </w:docPartPr>
      <w:docPartBody>
        <w:p w:rsidR="00000000" w:rsidRDefault="00000000">
          <w:pPr>
            <w:pStyle w:val="1FBA3527FB8D4AD68595DA9BE1B372C6"/>
          </w:pPr>
          <w:r w:rsidRPr="00D520CA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18"/>
    <w:rsid w:val="003E7AEC"/>
    <w:rsid w:val="005A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W" w:eastAsia="en-Z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B5E8F81394ECEB33C9DB7AE4ACF1E">
    <w:name w:val="D93B5E8F81394ECEB33C9DB7AE4ACF1E"/>
  </w:style>
  <w:style w:type="paragraph" w:customStyle="1" w:styleId="FFAD78BA975B408CB28A927C629A5BF2">
    <w:name w:val="FFAD78BA975B408CB28A927C629A5BF2"/>
  </w:style>
  <w:style w:type="paragraph" w:customStyle="1" w:styleId="47C7B17EEEC0459C826F3353E4B567E3">
    <w:name w:val="47C7B17EEEC0459C826F3353E4B567E3"/>
  </w:style>
  <w:style w:type="paragraph" w:customStyle="1" w:styleId="EC9ADD7865084E20A6A451AED862889C">
    <w:name w:val="EC9ADD7865084E20A6A451AED862889C"/>
  </w:style>
  <w:style w:type="paragraph" w:customStyle="1" w:styleId="CE6E46288D84464F9D5133C3655525FC">
    <w:name w:val="CE6E46288D84464F9D5133C3655525FC"/>
  </w:style>
  <w:style w:type="paragraph" w:customStyle="1" w:styleId="B3EA400A8EDE43FFBB43499B3647BFD5">
    <w:name w:val="B3EA400A8EDE43FFBB43499B3647BFD5"/>
  </w:style>
  <w:style w:type="paragraph" w:customStyle="1" w:styleId="CD2F8D99E6F8478AA0CCA267566E4EF6">
    <w:name w:val="CD2F8D99E6F8478AA0CCA267566E4EF6"/>
  </w:style>
  <w:style w:type="paragraph" w:customStyle="1" w:styleId="8BFD1365C6BD4334A4B5F341A09B8823">
    <w:name w:val="8BFD1365C6BD4334A4B5F341A09B8823"/>
  </w:style>
  <w:style w:type="paragraph" w:customStyle="1" w:styleId="3D317AED8E504CE9A61A1178922E7D02">
    <w:name w:val="3D317AED8E504CE9A61A1178922E7D02"/>
  </w:style>
  <w:style w:type="paragraph" w:customStyle="1" w:styleId="5FC4DDAFCEDE441088783E50EA834434">
    <w:name w:val="5FC4DDAFCEDE441088783E50EA834434"/>
  </w:style>
  <w:style w:type="paragraph" w:customStyle="1" w:styleId="23B441E156994F42A6C96A043F6CAB95">
    <w:name w:val="23B441E156994F42A6C96A043F6CAB95"/>
  </w:style>
  <w:style w:type="character" w:styleId="Emphasis">
    <w:name w:val="Emphasis"/>
    <w:basedOn w:val="DefaultParagraphFont"/>
    <w:uiPriority w:val="20"/>
    <w:rPr>
      <w:i/>
      <w:iCs/>
    </w:rPr>
  </w:style>
  <w:style w:type="paragraph" w:customStyle="1" w:styleId="AC0A6D8E361148C2BC8754D7DD97B89E">
    <w:name w:val="AC0A6D8E361148C2BC8754D7DD97B89E"/>
  </w:style>
  <w:style w:type="paragraph" w:customStyle="1" w:styleId="ADEA20FC81BA4868AC6C7A404E41422B">
    <w:name w:val="ADEA20FC81BA4868AC6C7A404E41422B"/>
  </w:style>
  <w:style w:type="paragraph" w:customStyle="1" w:styleId="93187FA4CE9E40C78483C780439B58CF">
    <w:name w:val="93187FA4CE9E40C78483C780439B58CF"/>
  </w:style>
  <w:style w:type="paragraph" w:customStyle="1" w:styleId="B5C8CE2760C54022BDF966657E04E205">
    <w:name w:val="B5C8CE2760C54022BDF966657E04E205"/>
  </w:style>
  <w:style w:type="paragraph" w:customStyle="1" w:styleId="D35ED64695C645DE877A42588E177C03">
    <w:name w:val="D35ED64695C645DE877A42588E177C03"/>
  </w:style>
  <w:style w:type="paragraph" w:customStyle="1" w:styleId="492A1FDD4FCA40C4998F03197E12FE4F">
    <w:name w:val="492A1FDD4FCA40C4998F03197E12FE4F"/>
  </w:style>
  <w:style w:type="paragraph" w:customStyle="1" w:styleId="0743CE5629CB460F89749460097C00FC">
    <w:name w:val="0743CE5629CB460F89749460097C00FC"/>
  </w:style>
  <w:style w:type="paragraph" w:customStyle="1" w:styleId="AEF70F9F1D63445087B37FE30FC55EFE">
    <w:name w:val="AEF70F9F1D63445087B37FE30FC55EFE"/>
  </w:style>
  <w:style w:type="paragraph" w:customStyle="1" w:styleId="9B6C64F17A6D467F90AB21F0128E9DD1">
    <w:name w:val="9B6C64F17A6D467F90AB21F0128E9DD1"/>
  </w:style>
  <w:style w:type="paragraph" w:customStyle="1" w:styleId="E42DB73B329C4FE1AD5DFAAD7F407405">
    <w:name w:val="E42DB73B329C4FE1AD5DFAAD7F407405"/>
  </w:style>
  <w:style w:type="paragraph" w:customStyle="1" w:styleId="1308D7ABBDD14C4FB6ADDB6A8F0A8327">
    <w:name w:val="1308D7ABBDD14C4FB6ADDB6A8F0A8327"/>
  </w:style>
  <w:style w:type="paragraph" w:customStyle="1" w:styleId="1510645B52EC46419DC62A15AACD4D48">
    <w:name w:val="1510645B52EC46419DC62A15AACD4D48"/>
  </w:style>
  <w:style w:type="paragraph" w:customStyle="1" w:styleId="0585EF38A91246A9B3D011C63D29A207">
    <w:name w:val="0585EF38A91246A9B3D011C63D29A207"/>
  </w:style>
  <w:style w:type="paragraph" w:customStyle="1" w:styleId="4BF9E254F635419B9C0E8221D5AFE35F">
    <w:name w:val="4BF9E254F635419B9C0E8221D5AFE35F"/>
  </w:style>
  <w:style w:type="paragraph" w:customStyle="1" w:styleId="D777516FF6134191AE5CA88042137A6B">
    <w:name w:val="D777516FF6134191AE5CA88042137A6B"/>
  </w:style>
  <w:style w:type="paragraph" w:customStyle="1" w:styleId="E5A1422B15C64AC8AB68788D40C16DB3">
    <w:name w:val="E5A1422B15C64AC8AB68788D40C16DB3"/>
  </w:style>
  <w:style w:type="paragraph" w:customStyle="1" w:styleId="E8DC2AC7240B4AD080231A3E5BF97C31">
    <w:name w:val="E8DC2AC7240B4AD080231A3E5BF97C31"/>
  </w:style>
  <w:style w:type="paragraph" w:customStyle="1" w:styleId="D034BEFC56184DE1817CE46E42E72E1D">
    <w:name w:val="D034BEFC56184DE1817CE46E42E72E1D"/>
  </w:style>
  <w:style w:type="paragraph" w:customStyle="1" w:styleId="2D8A4B2DBF124AFAB203A3BA797E195C">
    <w:name w:val="2D8A4B2DBF124AFAB203A3BA797E195C"/>
  </w:style>
  <w:style w:type="paragraph" w:customStyle="1" w:styleId="B39BEC84D67E49F281FC6DCCF632EE41">
    <w:name w:val="B39BEC84D67E49F281FC6DCCF632EE41"/>
  </w:style>
  <w:style w:type="paragraph" w:customStyle="1" w:styleId="841C12B756EB4055AEB23F8F46EE4207">
    <w:name w:val="841C12B756EB4055AEB23F8F46EE4207"/>
  </w:style>
  <w:style w:type="paragraph" w:customStyle="1" w:styleId="684808002DD9410DBF424F98255A6718">
    <w:name w:val="684808002DD9410DBF424F98255A6718"/>
  </w:style>
  <w:style w:type="paragraph" w:customStyle="1" w:styleId="B0D82B02C72B4DCD93FF4B86C1D84F85">
    <w:name w:val="B0D82B02C72B4DCD93FF4B86C1D84F85"/>
  </w:style>
  <w:style w:type="paragraph" w:customStyle="1" w:styleId="5F11A01AEC804BEFB1D090B2A717A4A7">
    <w:name w:val="5F11A01AEC804BEFB1D090B2A717A4A7"/>
  </w:style>
  <w:style w:type="paragraph" w:customStyle="1" w:styleId="F0B6B81384B34CD79FE931E036693F7E">
    <w:name w:val="F0B6B81384B34CD79FE931E036693F7E"/>
  </w:style>
  <w:style w:type="paragraph" w:customStyle="1" w:styleId="37EC5AEF46B744B7A78DBE3CFE1DAA27">
    <w:name w:val="37EC5AEF46B744B7A78DBE3CFE1DAA27"/>
  </w:style>
  <w:style w:type="paragraph" w:customStyle="1" w:styleId="1FBA3527FB8D4AD68595DA9BE1B372C6">
    <w:name w:val="1FBA3527FB8D4AD68595DA9BE1B372C6"/>
  </w:style>
  <w:style w:type="paragraph" w:customStyle="1" w:styleId="A51D5D197ED64F99870B7119AEA0644F">
    <w:name w:val="A51D5D197ED64F99870B7119AEA0644F"/>
  </w:style>
  <w:style w:type="paragraph" w:customStyle="1" w:styleId="3CA5C8EB7F1449539E064248DF8E94C2">
    <w:name w:val="3CA5C8EB7F1449539E064248DF8E94C2"/>
  </w:style>
  <w:style w:type="paragraph" w:customStyle="1" w:styleId="C3380266E6464B8C83CBA53B76348827">
    <w:name w:val="C3380266E6464B8C83CBA53B76348827"/>
  </w:style>
  <w:style w:type="paragraph" w:customStyle="1" w:styleId="A578BD7F87354012A394D2BC1E1BC8EC">
    <w:name w:val="A578BD7F87354012A394D2BC1E1BC8EC"/>
  </w:style>
  <w:style w:type="paragraph" w:customStyle="1" w:styleId="662FA90D0EB449FD9644554FF226AC33">
    <w:name w:val="662FA90D0EB449FD9644554FF226AC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9B3F56E6-A45B-41B0-8473-C00D304BD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E7C2C5-AEA1-49A9-B52C-C5ECDBC34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889883C-A2E9-48C2-90E3-E9A69EE8180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2024-06-17T06:25:00Z</dcterms:created>
  <dcterms:modified xsi:type="dcterms:W3CDTF">2024-06-17T17:02:00Z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